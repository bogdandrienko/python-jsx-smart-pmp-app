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EA" w:rsidRPr="009A658A" w:rsidRDefault="00E54CEA" w:rsidP="00E54CEA">
      <w:pPr>
        <w:ind w:left="5004" w:firstLine="660"/>
        <w:jc w:val="right"/>
      </w:pPr>
      <w:r w:rsidRPr="009A658A">
        <w:t>Председателю Правления</w:t>
      </w:r>
    </w:p>
    <w:p w:rsidR="00E54CEA" w:rsidRPr="009A658A" w:rsidRDefault="00E54CEA" w:rsidP="00E54CEA">
      <w:pPr>
        <w:ind w:left="2880" w:firstLine="660"/>
        <w:jc w:val="right"/>
      </w:pPr>
      <w:r w:rsidRPr="009A658A">
        <w:t>АО «Костанайские минералы»</w:t>
      </w:r>
    </w:p>
    <w:p w:rsidR="00E54CEA" w:rsidRDefault="00032BFB" w:rsidP="00E54CEA">
      <w:pPr>
        <w:ind w:left="2880" w:firstLine="660"/>
        <w:jc w:val="right"/>
      </w:pPr>
      <w:proofErr w:type="spellStart"/>
      <w:r>
        <w:t>Нурхожаеву</w:t>
      </w:r>
      <w:proofErr w:type="spellEnd"/>
      <w:r>
        <w:t xml:space="preserve"> Е.С.</w:t>
      </w:r>
    </w:p>
    <w:p w:rsidR="00032BFB" w:rsidRDefault="00032BFB" w:rsidP="00032BFB">
      <w:pPr>
        <w:jc w:val="right"/>
      </w:pPr>
      <w:r>
        <w:t xml:space="preserve">От инженера </w:t>
      </w:r>
      <w:r w:rsidR="009F44EC">
        <w:t>программиста</w:t>
      </w:r>
    </w:p>
    <w:p w:rsidR="00032BFB" w:rsidRDefault="00032BFB" w:rsidP="00032BFB">
      <w:pPr>
        <w:jc w:val="right"/>
      </w:pPr>
      <w:r>
        <w:t xml:space="preserve">Отдела </w:t>
      </w:r>
      <w:proofErr w:type="spellStart"/>
      <w:r>
        <w:t>АиИТ</w:t>
      </w:r>
      <w:proofErr w:type="spellEnd"/>
    </w:p>
    <w:p w:rsidR="00032BFB" w:rsidRDefault="009F44EC" w:rsidP="00032BFB">
      <w:pPr>
        <w:jc w:val="right"/>
      </w:pPr>
      <w:r>
        <w:t>Сайферт И.С.</w:t>
      </w:r>
      <w:bookmarkStart w:id="0" w:name="_GoBack"/>
      <w:bookmarkEnd w:id="0"/>
    </w:p>
    <w:p w:rsidR="004B380D" w:rsidRDefault="004B380D" w:rsidP="00E54CEA">
      <w:pPr>
        <w:jc w:val="center"/>
        <w:rPr>
          <w:b/>
        </w:rPr>
      </w:pPr>
    </w:p>
    <w:p w:rsidR="004B380D" w:rsidRDefault="004B380D" w:rsidP="00E54CEA">
      <w:pPr>
        <w:jc w:val="center"/>
        <w:rPr>
          <w:b/>
        </w:rPr>
      </w:pPr>
    </w:p>
    <w:p w:rsidR="004B380D" w:rsidRDefault="004B380D" w:rsidP="00E54CEA">
      <w:pPr>
        <w:jc w:val="center"/>
        <w:rPr>
          <w:b/>
        </w:rPr>
      </w:pPr>
    </w:p>
    <w:p w:rsidR="004B380D" w:rsidRDefault="004B380D" w:rsidP="00E54CEA">
      <w:pPr>
        <w:jc w:val="center"/>
        <w:rPr>
          <w:b/>
        </w:rPr>
      </w:pPr>
    </w:p>
    <w:p w:rsidR="004B380D" w:rsidRDefault="004B380D" w:rsidP="00E54CEA">
      <w:pPr>
        <w:jc w:val="center"/>
        <w:rPr>
          <w:b/>
        </w:rPr>
      </w:pPr>
    </w:p>
    <w:p w:rsidR="004B380D" w:rsidRDefault="004B380D" w:rsidP="00E54CEA">
      <w:pPr>
        <w:jc w:val="center"/>
        <w:rPr>
          <w:b/>
        </w:rPr>
      </w:pPr>
    </w:p>
    <w:p w:rsidR="004B380D" w:rsidRDefault="004B380D" w:rsidP="00E54CEA">
      <w:pPr>
        <w:jc w:val="center"/>
        <w:rPr>
          <w:b/>
        </w:rPr>
      </w:pPr>
    </w:p>
    <w:p w:rsidR="00E54CEA" w:rsidRPr="009A658A" w:rsidRDefault="00E54CEA" w:rsidP="00E54CEA">
      <w:pPr>
        <w:jc w:val="center"/>
        <w:rPr>
          <w:b/>
        </w:rPr>
      </w:pPr>
      <w:r w:rsidRPr="009A658A">
        <w:rPr>
          <w:b/>
        </w:rPr>
        <w:t>Заявление</w:t>
      </w:r>
    </w:p>
    <w:p w:rsidR="00E54CEA" w:rsidRPr="009A658A" w:rsidRDefault="00E54CEA" w:rsidP="00E54CEA">
      <w:pPr>
        <w:jc w:val="center"/>
        <w:rPr>
          <w:b/>
        </w:rPr>
      </w:pPr>
      <w:r w:rsidRPr="009A658A">
        <w:rPr>
          <w:b/>
        </w:rPr>
        <w:t>на перенос отпуска</w:t>
      </w:r>
    </w:p>
    <w:p w:rsidR="00E54CEA" w:rsidRPr="009A658A" w:rsidRDefault="00E54CEA" w:rsidP="00E54CEA"/>
    <w:p w:rsidR="00935E7F" w:rsidRPr="00935E7F" w:rsidRDefault="00935E7F" w:rsidP="00935E7F">
      <w:pPr>
        <w:tabs>
          <w:tab w:val="left" w:pos="3090"/>
        </w:tabs>
      </w:pPr>
      <w:r>
        <w:t xml:space="preserve">           </w:t>
      </w:r>
      <w:r w:rsidR="00E54CEA" w:rsidRPr="009A658A">
        <w:t xml:space="preserve">В связи </w:t>
      </w:r>
      <w:r w:rsidR="00032BFB">
        <w:t>с</w:t>
      </w:r>
      <w:r w:rsidR="00032BFB" w:rsidRPr="00190B99">
        <w:t xml:space="preserve"> тем, что, учитывая сложившуюся ситуацию в мире</w:t>
      </w:r>
      <w:r w:rsidR="00032BFB">
        <w:t xml:space="preserve"> с</w:t>
      </w:r>
      <w:r w:rsidR="00032BFB" w:rsidRPr="00190B99">
        <w:t xml:space="preserve"> </w:t>
      </w:r>
      <w:r w:rsidR="00032BFB" w:rsidRPr="00190B99">
        <w:rPr>
          <w:lang w:val="en-US"/>
        </w:rPr>
        <w:t>COVID</w:t>
      </w:r>
      <w:r w:rsidR="00032BFB">
        <w:t>-19, границы закрыты,</w:t>
      </w:r>
      <w:r w:rsidR="00032BFB" w:rsidRPr="00190B99">
        <w:t xml:space="preserve"> </w:t>
      </w:r>
      <w:r w:rsidR="00E54CEA" w:rsidRPr="009A658A">
        <w:t>прошу перенести часть очеред</w:t>
      </w:r>
      <w:r w:rsidR="00E32051">
        <w:t>ного трудового отпуска</w:t>
      </w:r>
      <w:r w:rsidR="00E54CEA" w:rsidRPr="009A658A">
        <w:t xml:space="preserve"> с </w:t>
      </w:r>
      <w:r>
        <w:t>09.2020</w:t>
      </w:r>
      <w:r w:rsidR="00E54CEA" w:rsidRPr="009A658A">
        <w:t xml:space="preserve">г.  </w:t>
      </w:r>
      <w:r w:rsidRPr="00935E7F">
        <w:t>на более поздний срок по заявлению</w:t>
      </w:r>
      <w:r>
        <w:t>.</w:t>
      </w:r>
    </w:p>
    <w:p w:rsidR="00E54CEA" w:rsidRPr="009A658A" w:rsidRDefault="00E54CEA" w:rsidP="00935E7F"/>
    <w:p w:rsidR="004B380D" w:rsidRDefault="00E54CEA" w:rsidP="00E54CEA">
      <w:pPr>
        <w:jc w:val="right"/>
        <w:rPr>
          <w:sz w:val="28"/>
        </w:rPr>
      </w:pPr>
      <w:r w:rsidRPr="009A658A">
        <w:rPr>
          <w:sz w:val="28"/>
        </w:rPr>
        <w:tab/>
      </w:r>
      <w:r w:rsidRPr="009A658A">
        <w:rPr>
          <w:sz w:val="28"/>
        </w:rPr>
        <w:tab/>
      </w:r>
      <w:r w:rsidRPr="009A658A">
        <w:rPr>
          <w:sz w:val="28"/>
        </w:rPr>
        <w:tab/>
      </w:r>
      <w:r w:rsidRPr="009A658A">
        <w:rPr>
          <w:sz w:val="28"/>
        </w:rPr>
        <w:tab/>
      </w:r>
    </w:p>
    <w:p w:rsidR="004B380D" w:rsidRDefault="004B380D" w:rsidP="00E54CEA">
      <w:pPr>
        <w:jc w:val="right"/>
        <w:rPr>
          <w:sz w:val="28"/>
        </w:rPr>
      </w:pPr>
    </w:p>
    <w:p w:rsidR="004B380D" w:rsidRDefault="004B380D" w:rsidP="00E54CEA">
      <w:pPr>
        <w:jc w:val="right"/>
        <w:rPr>
          <w:sz w:val="28"/>
        </w:rPr>
      </w:pPr>
    </w:p>
    <w:p w:rsidR="004B380D" w:rsidRDefault="004B380D" w:rsidP="00E54CEA">
      <w:pPr>
        <w:jc w:val="right"/>
        <w:rPr>
          <w:sz w:val="28"/>
        </w:rPr>
      </w:pPr>
    </w:p>
    <w:p w:rsidR="004B380D" w:rsidRDefault="004B380D" w:rsidP="00E54CEA">
      <w:pPr>
        <w:jc w:val="right"/>
        <w:rPr>
          <w:sz w:val="28"/>
        </w:rPr>
      </w:pPr>
    </w:p>
    <w:p w:rsidR="004B380D" w:rsidRDefault="004B380D" w:rsidP="00E54CEA">
      <w:pPr>
        <w:jc w:val="right"/>
        <w:rPr>
          <w:sz w:val="28"/>
        </w:rPr>
      </w:pPr>
    </w:p>
    <w:p w:rsidR="004B380D" w:rsidRDefault="004B380D" w:rsidP="00E54CEA">
      <w:pPr>
        <w:jc w:val="right"/>
        <w:rPr>
          <w:sz w:val="28"/>
        </w:rPr>
      </w:pPr>
    </w:p>
    <w:p w:rsidR="004B380D" w:rsidRDefault="004B380D" w:rsidP="00E54CEA">
      <w:pPr>
        <w:jc w:val="right"/>
        <w:rPr>
          <w:sz w:val="28"/>
        </w:rPr>
      </w:pPr>
    </w:p>
    <w:p w:rsidR="00E54CEA" w:rsidRPr="009A658A" w:rsidRDefault="00E54CEA" w:rsidP="00E54CEA">
      <w:pPr>
        <w:jc w:val="right"/>
      </w:pPr>
      <w:r w:rsidRPr="009A658A">
        <w:rPr>
          <w:sz w:val="28"/>
        </w:rPr>
        <w:t xml:space="preserve">_______________     </w:t>
      </w:r>
      <w:r w:rsidR="00032BFB">
        <w:t xml:space="preserve">   13.08.2020</w:t>
      </w:r>
      <w:r w:rsidRPr="009A658A">
        <w:t>г.</w:t>
      </w:r>
    </w:p>
    <w:p w:rsidR="00E54CEA" w:rsidRPr="009A658A" w:rsidRDefault="00E54CEA" w:rsidP="00E54CEA">
      <w:pPr>
        <w:ind w:left="4956" w:firstLine="708"/>
        <w:rPr>
          <w:sz w:val="14"/>
          <w:szCs w:val="14"/>
        </w:rPr>
      </w:pPr>
      <w:r w:rsidRPr="009A658A">
        <w:rPr>
          <w:sz w:val="14"/>
          <w:szCs w:val="14"/>
        </w:rPr>
        <w:t xml:space="preserve"> (подпись работника)         </w:t>
      </w:r>
      <w:r w:rsidRPr="009A658A">
        <w:rPr>
          <w:sz w:val="14"/>
          <w:szCs w:val="14"/>
        </w:rPr>
        <w:tab/>
      </w:r>
    </w:p>
    <w:p w:rsidR="00E54CEA" w:rsidRPr="009A658A" w:rsidRDefault="00E54CEA" w:rsidP="00E54CEA">
      <w:pPr>
        <w:pStyle w:val="a3"/>
        <w:rPr>
          <w:sz w:val="24"/>
        </w:rPr>
      </w:pPr>
    </w:p>
    <w:p w:rsidR="00E54CEA" w:rsidRPr="009A658A" w:rsidRDefault="00E54CEA" w:rsidP="00E54CEA">
      <w:pPr>
        <w:jc w:val="both"/>
      </w:pPr>
      <w:r w:rsidRPr="009A658A">
        <w:t>Согласовано:</w:t>
      </w:r>
      <w:r w:rsidRPr="009A658A">
        <w:tab/>
        <w:t xml:space="preserve"> </w:t>
      </w:r>
    </w:p>
    <w:p w:rsidR="00E54CEA" w:rsidRPr="009A658A" w:rsidRDefault="00E54CEA" w:rsidP="00E54CEA">
      <w:pPr>
        <w:jc w:val="both"/>
        <w:rPr>
          <w:sz w:val="28"/>
          <w:u w:val="single"/>
        </w:rPr>
      </w:pPr>
    </w:p>
    <w:p w:rsidR="00E54CEA" w:rsidRPr="009A658A" w:rsidRDefault="00E54CEA" w:rsidP="00E54CEA">
      <w:pPr>
        <w:jc w:val="center"/>
        <w:rPr>
          <w:rFonts w:ascii="Arial" w:hAnsi="Arial" w:cs="Arial"/>
          <w:sz w:val="18"/>
        </w:rPr>
      </w:pPr>
    </w:p>
    <w:p w:rsidR="00E54CEA" w:rsidRPr="009A658A" w:rsidRDefault="00E54CEA" w:rsidP="00E54CEA">
      <w:pPr>
        <w:jc w:val="both"/>
      </w:pPr>
      <w:r w:rsidRPr="009A658A">
        <w:rPr>
          <w:sz w:val="22"/>
          <w:szCs w:val="22"/>
        </w:rPr>
        <w:tab/>
        <w:t>_</w:t>
      </w:r>
      <w:r w:rsidR="00A10F25">
        <w:rPr>
          <w:sz w:val="22"/>
          <w:szCs w:val="22"/>
        </w:rPr>
        <w:t xml:space="preserve">Начальник </w:t>
      </w:r>
      <w:proofErr w:type="spellStart"/>
      <w:r w:rsidR="00A10F25">
        <w:rPr>
          <w:sz w:val="22"/>
          <w:szCs w:val="22"/>
        </w:rPr>
        <w:t>ОАиИТ</w:t>
      </w:r>
      <w:proofErr w:type="spellEnd"/>
      <w:r w:rsidRPr="009A658A">
        <w:rPr>
          <w:sz w:val="22"/>
          <w:szCs w:val="22"/>
        </w:rPr>
        <w:t>__     ___________    __</w:t>
      </w:r>
      <w:r w:rsidR="00A10F25">
        <w:rPr>
          <w:sz w:val="22"/>
          <w:szCs w:val="22"/>
        </w:rPr>
        <w:t>Алейников А.А.</w:t>
      </w:r>
      <w:r w:rsidRPr="009A658A">
        <w:rPr>
          <w:sz w:val="22"/>
          <w:szCs w:val="22"/>
        </w:rPr>
        <w:t xml:space="preserve">_ </w:t>
      </w:r>
      <w:r w:rsidRPr="009A658A">
        <w:t>«____</w:t>
      </w:r>
      <w:proofErr w:type="gramStart"/>
      <w:r w:rsidRPr="009A658A">
        <w:t>_»_</w:t>
      </w:r>
      <w:proofErr w:type="gramEnd"/>
      <w:r w:rsidRPr="009A658A">
        <w:t>__________г.</w:t>
      </w:r>
    </w:p>
    <w:p w:rsidR="00E54CEA" w:rsidRPr="009A658A" w:rsidRDefault="00E54CEA" w:rsidP="00E54CEA">
      <w:pPr>
        <w:jc w:val="both"/>
        <w:rPr>
          <w:sz w:val="14"/>
          <w:szCs w:val="14"/>
        </w:rPr>
      </w:pPr>
      <w:r w:rsidRPr="009A658A">
        <w:rPr>
          <w:sz w:val="14"/>
          <w:szCs w:val="14"/>
        </w:rPr>
        <w:tab/>
        <w:t xml:space="preserve">                    (должность)</w:t>
      </w:r>
      <w:r w:rsidRPr="009A658A">
        <w:rPr>
          <w:sz w:val="14"/>
          <w:szCs w:val="14"/>
        </w:rPr>
        <w:tab/>
      </w:r>
      <w:r w:rsidRPr="009A658A">
        <w:rPr>
          <w:sz w:val="14"/>
          <w:szCs w:val="14"/>
        </w:rPr>
        <w:tab/>
        <w:t xml:space="preserve"> (подпись)</w:t>
      </w:r>
      <w:r w:rsidRPr="009A658A">
        <w:rPr>
          <w:sz w:val="14"/>
          <w:szCs w:val="14"/>
        </w:rPr>
        <w:tab/>
      </w:r>
      <w:r w:rsidRPr="009A658A">
        <w:rPr>
          <w:sz w:val="14"/>
          <w:szCs w:val="14"/>
        </w:rPr>
        <w:tab/>
        <w:t xml:space="preserve">      (ФИО)</w:t>
      </w:r>
      <w:r w:rsidRPr="009A658A">
        <w:rPr>
          <w:sz w:val="14"/>
          <w:szCs w:val="14"/>
        </w:rPr>
        <w:tab/>
      </w:r>
    </w:p>
    <w:p w:rsidR="00E54CEA" w:rsidRPr="009A658A" w:rsidRDefault="00E54CEA" w:rsidP="00E54CEA">
      <w:pPr>
        <w:jc w:val="both"/>
        <w:rPr>
          <w:sz w:val="14"/>
          <w:szCs w:val="14"/>
        </w:rPr>
      </w:pPr>
    </w:p>
    <w:p w:rsidR="00E54CEA" w:rsidRPr="009A658A" w:rsidRDefault="00E54CEA" w:rsidP="00E54CEA">
      <w:pPr>
        <w:jc w:val="both"/>
        <w:rPr>
          <w:sz w:val="14"/>
          <w:szCs w:val="14"/>
        </w:rPr>
      </w:pPr>
    </w:p>
    <w:p w:rsidR="00E54CEA" w:rsidRPr="009A658A" w:rsidRDefault="00E54CEA" w:rsidP="00E54CEA">
      <w:pPr>
        <w:jc w:val="both"/>
      </w:pPr>
      <w:r w:rsidRPr="009A658A">
        <w:rPr>
          <w:sz w:val="22"/>
          <w:szCs w:val="22"/>
        </w:rPr>
        <w:tab/>
        <w:t>_</w:t>
      </w:r>
      <w:proofErr w:type="gramStart"/>
      <w:r w:rsidR="00A10F25">
        <w:rPr>
          <w:sz w:val="22"/>
          <w:szCs w:val="22"/>
        </w:rPr>
        <w:t>Технический  директор</w:t>
      </w:r>
      <w:proofErr w:type="gramEnd"/>
      <w:r w:rsidR="00A10F25">
        <w:rPr>
          <w:sz w:val="22"/>
          <w:szCs w:val="22"/>
        </w:rPr>
        <w:t xml:space="preserve"> </w:t>
      </w:r>
      <w:r w:rsidRPr="009A658A">
        <w:rPr>
          <w:sz w:val="22"/>
          <w:szCs w:val="22"/>
        </w:rPr>
        <w:t xml:space="preserve"> ___________    __</w:t>
      </w:r>
      <w:proofErr w:type="spellStart"/>
      <w:r w:rsidR="00A10F25">
        <w:rPr>
          <w:sz w:val="22"/>
          <w:szCs w:val="22"/>
        </w:rPr>
        <w:t>Смагулов</w:t>
      </w:r>
      <w:proofErr w:type="spellEnd"/>
      <w:r w:rsidR="00A10F25">
        <w:rPr>
          <w:sz w:val="22"/>
          <w:szCs w:val="22"/>
        </w:rPr>
        <w:t xml:space="preserve"> А.Р.  </w:t>
      </w:r>
      <w:r w:rsidRPr="009A658A">
        <w:rPr>
          <w:sz w:val="22"/>
          <w:szCs w:val="22"/>
        </w:rPr>
        <w:t xml:space="preserve">__ </w:t>
      </w:r>
      <w:r w:rsidRPr="009A658A">
        <w:t>«____</w:t>
      </w:r>
      <w:proofErr w:type="gramStart"/>
      <w:r w:rsidRPr="009A658A">
        <w:t>_»_</w:t>
      </w:r>
      <w:proofErr w:type="gramEnd"/>
      <w:r w:rsidRPr="009A658A">
        <w:t>__________г.</w:t>
      </w:r>
    </w:p>
    <w:p w:rsidR="00E54CEA" w:rsidRPr="009A658A" w:rsidRDefault="00E54CEA" w:rsidP="00E54CEA">
      <w:pPr>
        <w:jc w:val="both"/>
        <w:rPr>
          <w:sz w:val="14"/>
          <w:szCs w:val="14"/>
        </w:rPr>
      </w:pPr>
      <w:r w:rsidRPr="009A658A">
        <w:rPr>
          <w:sz w:val="14"/>
          <w:szCs w:val="14"/>
        </w:rPr>
        <w:tab/>
        <w:t xml:space="preserve">                    (должность)</w:t>
      </w:r>
      <w:r w:rsidRPr="009A658A">
        <w:rPr>
          <w:sz w:val="14"/>
          <w:szCs w:val="14"/>
        </w:rPr>
        <w:tab/>
      </w:r>
      <w:r w:rsidRPr="009A658A">
        <w:rPr>
          <w:sz w:val="14"/>
          <w:szCs w:val="14"/>
        </w:rPr>
        <w:tab/>
        <w:t xml:space="preserve"> (подпись)</w:t>
      </w:r>
      <w:r w:rsidRPr="009A658A">
        <w:rPr>
          <w:sz w:val="14"/>
          <w:szCs w:val="14"/>
        </w:rPr>
        <w:tab/>
      </w:r>
      <w:r w:rsidRPr="009A658A">
        <w:rPr>
          <w:sz w:val="14"/>
          <w:szCs w:val="14"/>
        </w:rPr>
        <w:tab/>
        <w:t xml:space="preserve">      (ФИО)</w:t>
      </w:r>
      <w:r w:rsidRPr="009A658A">
        <w:rPr>
          <w:sz w:val="14"/>
          <w:szCs w:val="14"/>
        </w:rPr>
        <w:tab/>
      </w:r>
    </w:p>
    <w:p w:rsidR="00E54CEA" w:rsidRPr="009A658A" w:rsidRDefault="00E54CEA" w:rsidP="00E54CEA">
      <w:pPr>
        <w:jc w:val="both"/>
        <w:rPr>
          <w:sz w:val="14"/>
          <w:szCs w:val="14"/>
        </w:rPr>
      </w:pPr>
    </w:p>
    <w:p w:rsidR="00E54CEA" w:rsidRPr="009A658A" w:rsidRDefault="00E54CEA" w:rsidP="00E54CEA">
      <w:pPr>
        <w:jc w:val="both"/>
        <w:rPr>
          <w:sz w:val="14"/>
          <w:szCs w:val="14"/>
        </w:rPr>
      </w:pPr>
    </w:p>
    <w:p w:rsidR="00E54CEA" w:rsidRPr="009A658A" w:rsidRDefault="00E54CEA" w:rsidP="00E54CEA">
      <w:pPr>
        <w:jc w:val="both"/>
      </w:pPr>
      <w:r w:rsidRPr="009A658A">
        <w:rPr>
          <w:sz w:val="22"/>
          <w:szCs w:val="22"/>
        </w:rPr>
        <w:tab/>
        <w:t>_</w:t>
      </w:r>
      <w:r w:rsidR="00A10F25">
        <w:rPr>
          <w:sz w:val="22"/>
          <w:szCs w:val="22"/>
        </w:rPr>
        <w:t xml:space="preserve">Начальник ОК           </w:t>
      </w:r>
      <w:r w:rsidRPr="009A658A">
        <w:rPr>
          <w:sz w:val="22"/>
          <w:szCs w:val="22"/>
        </w:rPr>
        <w:t>_     ___________    __</w:t>
      </w:r>
      <w:proofErr w:type="spellStart"/>
      <w:r w:rsidR="00A10F25">
        <w:rPr>
          <w:sz w:val="22"/>
          <w:szCs w:val="22"/>
        </w:rPr>
        <w:t>Домбаева</w:t>
      </w:r>
      <w:proofErr w:type="spellEnd"/>
      <w:r w:rsidR="00A10F25">
        <w:rPr>
          <w:sz w:val="22"/>
          <w:szCs w:val="22"/>
        </w:rPr>
        <w:t xml:space="preserve"> А.Г.    </w:t>
      </w:r>
      <w:r w:rsidRPr="009A658A">
        <w:rPr>
          <w:sz w:val="22"/>
          <w:szCs w:val="22"/>
        </w:rPr>
        <w:t xml:space="preserve">_ </w:t>
      </w:r>
      <w:r w:rsidRPr="009A658A">
        <w:t>«____</w:t>
      </w:r>
      <w:proofErr w:type="gramStart"/>
      <w:r w:rsidRPr="009A658A">
        <w:t>_»_</w:t>
      </w:r>
      <w:proofErr w:type="gramEnd"/>
      <w:r w:rsidRPr="009A658A">
        <w:t>__________г.</w:t>
      </w:r>
    </w:p>
    <w:p w:rsidR="00E54CEA" w:rsidRPr="004B380D" w:rsidRDefault="00E54CEA" w:rsidP="004B380D">
      <w:pPr>
        <w:jc w:val="both"/>
        <w:rPr>
          <w:sz w:val="14"/>
          <w:szCs w:val="14"/>
        </w:rPr>
      </w:pPr>
      <w:r w:rsidRPr="009A658A">
        <w:rPr>
          <w:sz w:val="14"/>
          <w:szCs w:val="14"/>
        </w:rPr>
        <w:tab/>
        <w:t xml:space="preserve">                    (должность)</w:t>
      </w:r>
      <w:r w:rsidRPr="009A658A">
        <w:rPr>
          <w:sz w:val="14"/>
          <w:szCs w:val="14"/>
        </w:rPr>
        <w:tab/>
      </w:r>
      <w:r w:rsidRPr="009A658A">
        <w:rPr>
          <w:sz w:val="14"/>
          <w:szCs w:val="14"/>
        </w:rPr>
        <w:tab/>
        <w:t xml:space="preserve"> (подпись)</w:t>
      </w:r>
      <w:r w:rsidRPr="009A658A">
        <w:rPr>
          <w:sz w:val="14"/>
          <w:szCs w:val="14"/>
        </w:rPr>
        <w:tab/>
      </w:r>
      <w:r w:rsidRPr="009A658A">
        <w:rPr>
          <w:sz w:val="14"/>
          <w:szCs w:val="14"/>
        </w:rPr>
        <w:tab/>
        <w:t xml:space="preserve">   </w:t>
      </w:r>
      <w:proofErr w:type="gramStart"/>
      <w:r w:rsidRPr="009A658A">
        <w:rPr>
          <w:sz w:val="14"/>
          <w:szCs w:val="14"/>
        </w:rPr>
        <w:t xml:space="preserve">   (</w:t>
      </w:r>
      <w:proofErr w:type="gramEnd"/>
      <w:r w:rsidRPr="009A658A">
        <w:rPr>
          <w:sz w:val="14"/>
          <w:szCs w:val="14"/>
        </w:rPr>
        <w:t>ФИО)</w:t>
      </w:r>
      <w:r w:rsidRPr="009A658A">
        <w:rPr>
          <w:sz w:val="14"/>
          <w:szCs w:val="14"/>
        </w:rPr>
        <w:tab/>
      </w:r>
    </w:p>
    <w:p w:rsidR="00360555" w:rsidRDefault="00360555"/>
    <w:sectPr w:rsidR="00360555" w:rsidSect="004B380D">
      <w:pgSz w:w="11906" w:h="16838" w:code="9"/>
      <w:pgMar w:top="1134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959E5"/>
    <w:multiLevelType w:val="hybridMultilevel"/>
    <w:tmpl w:val="84424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F25"/>
    <w:rsid w:val="00023ABD"/>
    <w:rsid w:val="00032BFB"/>
    <w:rsid w:val="00204099"/>
    <w:rsid w:val="00360555"/>
    <w:rsid w:val="004B380D"/>
    <w:rsid w:val="004C71BD"/>
    <w:rsid w:val="005C03B9"/>
    <w:rsid w:val="00647864"/>
    <w:rsid w:val="00866A87"/>
    <w:rsid w:val="0091156C"/>
    <w:rsid w:val="00921EFC"/>
    <w:rsid w:val="00935E7F"/>
    <w:rsid w:val="009B02E9"/>
    <w:rsid w:val="009D5B33"/>
    <w:rsid w:val="009F44EC"/>
    <w:rsid w:val="00A10F25"/>
    <w:rsid w:val="00BA6A39"/>
    <w:rsid w:val="00BB21B4"/>
    <w:rsid w:val="00BC6214"/>
    <w:rsid w:val="00C6068D"/>
    <w:rsid w:val="00CC4F5E"/>
    <w:rsid w:val="00D61D32"/>
    <w:rsid w:val="00D93167"/>
    <w:rsid w:val="00E32051"/>
    <w:rsid w:val="00E54CEA"/>
    <w:rsid w:val="00EA4222"/>
    <w:rsid w:val="00EB2F2D"/>
    <w:rsid w:val="00EE1298"/>
    <w:rsid w:val="00F56692"/>
    <w:rsid w:val="00FC5B7A"/>
    <w:rsid w:val="00FD6342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74CC"/>
  <w15:docId w15:val="{737082EC-B2EF-4721-B349-0897C282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C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54CEA"/>
    <w:pPr>
      <w:tabs>
        <w:tab w:val="left" w:pos="10224"/>
        <w:tab w:val="left" w:pos="10366"/>
      </w:tabs>
      <w:ind w:right="-5"/>
      <w:jc w:val="both"/>
    </w:pPr>
    <w:rPr>
      <w:sz w:val="20"/>
    </w:rPr>
  </w:style>
  <w:style w:type="character" w:customStyle="1" w:styleId="a4">
    <w:name w:val="Основной текст Знак"/>
    <w:basedOn w:val="a0"/>
    <w:link w:val="a3"/>
    <w:rsid w:val="00E54CEA"/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2;&#1081;&#1092;&#1077;&#1088;&#1090;\Desktop\&#1047;&#1072;&#1103;&#1074;&#1083;&#1077;&#1085;&#1080;&#1077;%20&#1085;&#1072;%20&#1087;&#1077;&#1088;&#1077;&#1085;&#1086;&#1089;%20&#1086;&#1090;&#1087;&#1091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на перенос отпуска</Template>
  <TotalTime>14</TotalTime>
  <Pages>1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Сайферт И.С.</dc:creator>
  <cp:keywords/>
  <dc:description/>
  <cp:lastModifiedBy>Сайферт И.С.</cp:lastModifiedBy>
  <cp:revision>6</cp:revision>
  <cp:lastPrinted>2020-08-13T10:09:00Z</cp:lastPrinted>
  <dcterms:created xsi:type="dcterms:W3CDTF">2020-08-13T09:35:00Z</dcterms:created>
  <dcterms:modified xsi:type="dcterms:W3CDTF">2020-08-13T10:09:00Z</dcterms:modified>
</cp:coreProperties>
</file>